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3B378" w14:textId="3D119309" w:rsidR="0063585E" w:rsidRDefault="003D4F86">
      <w:pPr>
        <w:pStyle w:val="Title"/>
        <w:jc w:val="right"/>
      </w:pPr>
      <w:r>
        <w:t>RPiExtension</w:t>
      </w:r>
    </w:p>
    <w:p w14:paraId="5F88C74D" w14:textId="77777777" w:rsidR="0063585E" w:rsidRDefault="00E832C7">
      <w:pPr>
        <w:pStyle w:val="Title"/>
        <w:jc w:val="right"/>
      </w:pPr>
      <w:fldSimple w:instr=" TITLE  \* MERGEFORMAT ">
        <w:r w:rsidR="00036307">
          <w:t>Iteration Plan</w:t>
        </w:r>
      </w:fldSimple>
    </w:p>
    <w:p w14:paraId="1D52C478" w14:textId="77777777" w:rsidR="0063585E" w:rsidRDefault="0063585E">
      <w:pPr>
        <w:pStyle w:val="Title"/>
        <w:jc w:val="right"/>
      </w:pPr>
    </w:p>
    <w:p w14:paraId="0B47EDDD" w14:textId="77777777" w:rsidR="0063585E" w:rsidRDefault="00E832C7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617CE896" w14:textId="77777777" w:rsidR="0063585E" w:rsidRDefault="0063585E">
      <w:pPr>
        <w:pStyle w:val="Title"/>
        <w:rPr>
          <w:sz w:val="28"/>
        </w:rPr>
      </w:pPr>
    </w:p>
    <w:p w14:paraId="0FF3B044" w14:textId="77777777" w:rsidR="0063585E" w:rsidRDefault="0063585E"/>
    <w:p w14:paraId="3B6C0732" w14:textId="77777777" w:rsidR="0063585E" w:rsidRDefault="0063585E">
      <w:pPr>
        <w:sectPr w:rsidR="0063585E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A5CEB3F" w14:textId="77777777" w:rsidR="0063585E" w:rsidRDefault="00E832C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3585E" w14:paraId="43ADA424" w14:textId="77777777">
        <w:tc>
          <w:tcPr>
            <w:tcW w:w="2304" w:type="dxa"/>
          </w:tcPr>
          <w:p w14:paraId="19B9A0D0" w14:textId="77777777" w:rsidR="0063585E" w:rsidRDefault="00E832C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15B05A3" w14:textId="77777777" w:rsidR="0063585E" w:rsidRDefault="00E832C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BF3E8ED" w14:textId="77777777" w:rsidR="0063585E" w:rsidRDefault="00E832C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73B941A" w14:textId="77777777" w:rsidR="0063585E" w:rsidRDefault="00E832C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3585E" w14:paraId="190CF5AE" w14:textId="77777777">
        <w:tc>
          <w:tcPr>
            <w:tcW w:w="2304" w:type="dxa"/>
          </w:tcPr>
          <w:p w14:paraId="777ED084" w14:textId="29FAD8F5" w:rsidR="0063585E" w:rsidRDefault="00036307">
            <w:pPr>
              <w:pStyle w:val="Tabletext"/>
            </w:pPr>
            <w:r>
              <w:t>2</w:t>
            </w:r>
            <w:r w:rsidR="003D4F86">
              <w:t>4</w:t>
            </w:r>
            <w:r w:rsidR="00E832C7">
              <w:t>/</w:t>
            </w:r>
            <w:r w:rsidR="003D4F86">
              <w:t>Oct</w:t>
            </w:r>
            <w:r w:rsidR="00E832C7">
              <w:t>/</w:t>
            </w:r>
            <w:r>
              <w:t>21</w:t>
            </w:r>
          </w:p>
        </w:tc>
        <w:tc>
          <w:tcPr>
            <w:tcW w:w="1152" w:type="dxa"/>
          </w:tcPr>
          <w:p w14:paraId="5712572E" w14:textId="7A66B5F7" w:rsidR="0063585E" w:rsidRDefault="0003630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5A76A08" w14:textId="3232E5FB" w:rsidR="0063585E" w:rsidRDefault="00036307">
            <w:pPr>
              <w:pStyle w:val="Tabletext"/>
            </w:pPr>
            <w:r>
              <w:t xml:space="preserve">Iteration plan </w:t>
            </w:r>
          </w:p>
        </w:tc>
        <w:tc>
          <w:tcPr>
            <w:tcW w:w="2304" w:type="dxa"/>
          </w:tcPr>
          <w:p w14:paraId="329BAB72" w14:textId="0E79D72E" w:rsidR="0063585E" w:rsidRDefault="00036307">
            <w:pPr>
              <w:pStyle w:val="Tabletext"/>
            </w:pPr>
            <w:r>
              <w:t>Altay Brusan</w:t>
            </w:r>
          </w:p>
        </w:tc>
      </w:tr>
      <w:tr w:rsidR="0063585E" w14:paraId="131229DF" w14:textId="77777777">
        <w:tc>
          <w:tcPr>
            <w:tcW w:w="2304" w:type="dxa"/>
          </w:tcPr>
          <w:p w14:paraId="2139CFB5" w14:textId="77777777" w:rsidR="0063585E" w:rsidRDefault="0063585E">
            <w:pPr>
              <w:pStyle w:val="Tabletext"/>
            </w:pPr>
          </w:p>
        </w:tc>
        <w:tc>
          <w:tcPr>
            <w:tcW w:w="1152" w:type="dxa"/>
          </w:tcPr>
          <w:p w14:paraId="41E20EC6" w14:textId="77777777" w:rsidR="0063585E" w:rsidRDefault="0063585E">
            <w:pPr>
              <w:pStyle w:val="Tabletext"/>
            </w:pPr>
          </w:p>
        </w:tc>
        <w:tc>
          <w:tcPr>
            <w:tcW w:w="3744" w:type="dxa"/>
          </w:tcPr>
          <w:p w14:paraId="185D885D" w14:textId="77777777" w:rsidR="0063585E" w:rsidRDefault="0063585E">
            <w:pPr>
              <w:pStyle w:val="Tabletext"/>
            </w:pPr>
          </w:p>
        </w:tc>
        <w:tc>
          <w:tcPr>
            <w:tcW w:w="2304" w:type="dxa"/>
          </w:tcPr>
          <w:p w14:paraId="574527BC" w14:textId="77777777" w:rsidR="0063585E" w:rsidRDefault="0063585E">
            <w:pPr>
              <w:pStyle w:val="Tabletext"/>
            </w:pPr>
          </w:p>
        </w:tc>
      </w:tr>
      <w:tr w:rsidR="0063585E" w14:paraId="3B53CC7C" w14:textId="77777777">
        <w:tc>
          <w:tcPr>
            <w:tcW w:w="2304" w:type="dxa"/>
          </w:tcPr>
          <w:p w14:paraId="3ADD09EF" w14:textId="77777777" w:rsidR="0063585E" w:rsidRDefault="0063585E">
            <w:pPr>
              <w:pStyle w:val="Tabletext"/>
            </w:pPr>
          </w:p>
        </w:tc>
        <w:tc>
          <w:tcPr>
            <w:tcW w:w="1152" w:type="dxa"/>
          </w:tcPr>
          <w:p w14:paraId="4CD2D8F6" w14:textId="77777777" w:rsidR="0063585E" w:rsidRDefault="0063585E">
            <w:pPr>
              <w:pStyle w:val="Tabletext"/>
            </w:pPr>
          </w:p>
        </w:tc>
        <w:tc>
          <w:tcPr>
            <w:tcW w:w="3744" w:type="dxa"/>
          </w:tcPr>
          <w:p w14:paraId="4FDA259D" w14:textId="77777777" w:rsidR="0063585E" w:rsidRDefault="0063585E">
            <w:pPr>
              <w:pStyle w:val="Tabletext"/>
            </w:pPr>
          </w:p>
        </w:tc>
        <w:tc>
          <w:tcPr>
            <w:tcW w:w="2304" w:type="dxa"/>
          </w:tcPr>
          <w:p w14:paraId="7EE1E67A" w14:textId="77777777" w:rsidR="0063585E" w:rsidRDefault="0063585E">
            <w:pPr>
              <w:pStyle w:val="Tabletext"/>
            </w:pPr>
          </w:p>
        </w:tc>
      </w:tr>
      <w:tr w:rsidR="0063585E" w14:paraId="51B1C8F7" w14:textId="77777777">
        <w:tc>
          <w:tcPr>
            <w:tcW w:w="2304" w:type="dxa"/>
          </w:tcPr>
          <w:p w14:paraId="18D875C2" w14:textId="77777777" w:rsidR="0063585E" w:rsidRDefault="0063585E">
            <w:pPr>
              <w:pStyle w:val="Tabletext"/>
            </w:pPr>
          </w:p>
        </w:tc>
        <w:tc>
          <w:tcPr>
            <w:tcW w:w="1152" w:type="dxa"/>
          </w:tcPr>
          <w:p w14:paraId="432A5C9B" w14:textId="77777777" w:rsidR="0063585E" w:rsidRDefault="0063585E">
            <w:pPr>
              <w:pStyle w:val="Tabletext"/>
            </w:pPr>
          </w:p>
        </w:tc>
        <w:tc>
          <w:tcPr>
            <w:tcW w:w="3744" w:type="dxa"/>
          </w:tcPr>
          <w:p w14:paraId="4B2F8AF0" w14:textId="77777777" w:rsidR="0063585E" w:rsidRDefault="0063585E">
            <w:pPr>
              <w:pStyle w:val="Tabletext"/>
            </w:pPr>
          </w:p>
        </w:tc>
        <w:tc>
          <w:tcPr>
            <w:tcW w:w="2304" w:type="dxa"/>
          </w:tcPr>
          <w:p w14:paraId="79F1F0DA" w14:textId="77777777" w:rsidR="0063585E" w:rsidRDefault="0063585E">
            <w:pPr>
              <w:pStyle w:val="Tabletext"/>
            </w:pPr>
          </w:p>
        </w:tc>
      </w:tr>
    </w:tbl>
    <w:p w14:paraId="2C77899E" w14:textId="77777777" w:rsidR="0063585E" w:rsidRDefault="0063585E"/>
    <w:p w14:paraId="00E73CBB" w14:textId="77777777" w:rsidR="0063585E" w:rsidRDefault="00E832C7">
      <w:pPr>
        <w:pStyle w:val="Title"/>
      </w:pPr>
      <w:r>
        <w:br w:type="page"/>
      </w:r>
      <w:r>
        <w:lastRenderedPageBreak/>
        <w:t>Table of Contents</w:t>
      </w:r>
    </w:p>
    <w:p w14:paraId="245BAE72" w14:textId="5C1FC700" w:rsidR="00597361" w:rsidRPr="00E832C7" w:rsidRDefault="00E832C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97361">
        <w:rPr>
          <w:noProof/>
        </w:rPr>
        <w:t>1.</w:t>
      </w:r>
      <w:r w:rsidR="00597361" w:rsidRPr="00E832C7">
        <w:rPr>
          <w:rFonts w:ascii="Calibri" w:hAnsi="Calibri"/>
          <w:noProof/>
          <w:sz w:val="22"/>
          <w:szCs w:val="22"/>
        </w:rPr>
        <w:tab/>
      </w:r>
      <w:r w:rsidR="00597361">
        <w:rPr>
          <w:noProof/>
        </w:rPr>
        <w:t>Introduction</w:t>
      </w:r>
      <w:r w:rsidR="00597361">
        <w:rPr>
          <w:noProof/>
        </w:rPr>
        <w:tab/>
      </w:r>
      <w:r w:rsidR="00597361">
        <w:rPr>
          <w:noProof/>
        </w:rPr>
        <w:fldChar w:fldCharType="begin"/>
      </w:r>
      <w:r w:rsidR="00597361">
        <w:rPr>
          <w:noProof/>
        </w:rPr>
        <w:instrText xml:space="preserve"> PAGEREF _Toc93483444 \h </w:instrText>
      </w:r>
      <w:r w:rsidR="00597361">
        <w:rPr>
          <w:noProof/>
        </w:rPr>
      </w:r>
      <w:r w:rsidR="00597361">
        <w:rPr>
          <w:noProof/>
        </w:rPr>
        <w:fldChar w:fldCharType="separate"/>
      </w:r>
      <w:r w:rsidR="00597361">
        <w:rPr>
          <w:noProof/>
        </w:rPr>
        <w:t>4</w:t>
      </w:r>
      <w:r w:rsidR="00597361">
        <w:rPr>
          <w:noProof/>
        </w:rPr>
        <w:fldChar w:fldCharType="end"/>
      </w:r>
    </w:p>
    <w:p w14:paraId="6C400C73" w14:textId="1DDD7F13" w:rsidR="00597361" w:rsidRPr="00E832C7" w:rsidRDefault="0059736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E832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_Toc93483445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2A8B17" w14:textId="7C91DBDC" w:rsidR="00597361" w:rsidRPr="00E832C7" w:rsidRDefault="0059736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E832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_Toc93483446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26E02D" w14:textId="4DBCD5BF" w:rsidR="00597361" w:rsidRPr="00E832C7" w:rsidRDefault="0059736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 w:rsidRPr="00E832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_Toc93483447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72EAB4" w14:textId="03F04A2F" w:rsidR="00597361" w:rsidRPr="00E832C7" w:rsidRDefault="0059736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Pr="00E832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_Toc93483448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A2B264" w14:textId="40064E26" w:rsidR="00597361" w:rsidRPr="00E832C7" w:rsidRDefault="00597361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</w:t>
      </w:r>
      <w:r w:rsidRPr="00E832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_Toc93483449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A2663E" w14:textId="24BAA331" w:rsidR="00597361" w:rsidRPr="00E832C7" w:rsidRDefault="0059736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5D5B64">
        <w:rPr>
          <w:noProof/>
        </w:rPr>
        <w:t>2.</w:t>
      </w:r>
      <w:r w:rsidRPr="00E832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_Toc93483450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39300A" w14:textId="466C326A" w:rsidR="00597361" w:rsidRPr="00E832C7" w:rsidRDefault="0059736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5D5B64">
        <w:rPr>
          <w:noProof/>
        </w:rPr>
        <w:t>3.</w:t>
      </w:r>
      <w:r w:rsidRPr="00E832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_Toc93483451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F4CF77" w14:textId="52BE9C9C" w:rsidR="00597361" w:rsidRPr="00E832C7" w:rsidRDefault="0059736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5D5B64">
        <w:rPr>
          <w:noProof/>
        </w:rPr>
        <w:t>4.</w:t>
      </w:r>
      <w:r w:rsidRPr="00E832C7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Evaluation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_Toc93483452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DACF74" w14:textId="37C7EE49" w:rsidR="0063585E" w:rsidRDefault="00E832C7">
      <w:pPr>
        <w:pStyle w:val="Title"/>
      </w:pPr>
      <w:r>
        <w:fldChar w:fldCharType="end"/>
      </w:r>
      <w:r>
        <w:br w:type="page"/>
      </w:r>
      <w:fldSimple w:instr=" TITLE  \* MERGEFORMAT ">
        <w:r w:rsidR="00036307">
          <w:t>Iteration Plan</w:t>
        </w:r>
      </w:fldSimple>
    </w:p>
    <w:p w14:paraId="1E5559ED" w14:textId="77777777" w:rsidR="0063585E" w:rsidRDefault="00E832C7">
      <w:pPr>
        <w:pStyle w:val="Heading1"/>
      </w:pPr>
      <w:bookmarkStart w:id="0" w:name="_Toc456598586"/>
      <w:bookmarkStart w:id="1" w:name="_Toc456600917"/>
      <w:bookmarkStart w:id="2" w:name="_Toc93483444"/>
      <w:r>
        <w:t>Introduction</w:t>
      </w:r>
      <w:bookmarkEnd w:id="0"/>
      <w:bookmarkEnd w:id="1"/>
      <w:bookmarkEnd w:id="2"/>
    </w:p>
    <w:p w14:paraId="61FFF3A5" w14:textId="5B1796AB" w:rsidR="00036307" w:rsidRPr="00036307" w:rsidRDefault="00036307" w:rsidP="00036307">
      <w:pPr>
        <w:pStyle w:val="BodyText"/>
      </w:pPr>
      <w:r>
        <w:t xml:space="preserve">This document materializes the road map and milestones of the </w:t>
      </w:r>
      <w:r w:rsidR="003D4F86">
        <w:t>RPieExt</w:t>
      </w:r>
      <w:r>
        <w:t xml:space="preserve"> project</w:t>
      </w:r>
    </w:p>
    <w:p w14:paraId="62D2C3AB" w14:textId="77777777" w:rsidR="0063585E" w:rsidRDefault="00E832C7">
      <w:pPr>
        <w:pStyle w:val="Heading2"/>
      </w:pPr>
      <w:bookmarkStart w:id="3" w:name="_Toc456598587"/>
      <w:bookmarkStart w:id="4" w:name="_Toc456600918"/>
      <w:bookmarkStart w:id="5" w:name="_Toc93483445"/>
      <w:r>
        <w:t>Purpose</w:t>
      </w:r>
      <w:bookmarkEnd w:id="3"/>
      <w:bookmarkEnd w:id="4"/>
      <w:bookmarkEnd w:id="5"/>
    </w:p>
    <w:p w14:paraId="0B433B5E" w14:textId="7BE2AB0F" w:rsidR="00036307" w:rsidRPr="00036307" w:rsidRDefault="00036307" w:rsidP="00036307">
      <w:pPr>
        <w:pStyle w:val="BodyText"/>
      </w:pPr>
      <w:r>
        <w:t>The aim of this document is to unify the team members understanding from the steps we planned toward the end of the project.</w:t>
      </w:r>
    </w:p>
    <w:p w14:paraId="620E7FED" w14:textId="77777777" w:rsidR="0063585E" w:rsidRDefault="00E832C7">
      <w:pPr>
        <w:pStyle w:val="Heading2"/>
      </w:pPr>
      <w:bookmarkStart w:id="6" w:name="_Toc456598588"/>
      <w:bookmarkStart w:id="7" w:name="_Toc456600919"/>
      <w:bookmarkStart w:id="8" w:name="_Toc93483446"/>
      <w:r>
        <w:t>Scope</w:t>
      </w:r>
      <w:bookmarkEnd w:id="6"/>
      <w:bookmarkEnd w:id="7"/>
      <w:bookmarkEnd w:id="8"/>
    </w:p>
    <w:p w14:paraId="489541BF" w14:textId="5366829C" w:rsidR="00F93A6A" w:rsidRPr="00F93A6A" w:rsidRDefault="00F93A6A" w:rsidP="00F93A6A">
      <w:pPr>
        <w:pStyle w:val="BodyText"/>
      </w:pPr>
      <w:r>
        <w:t xml:space="preserve">The iteration plan is limited to </w:t>
      </w:r>
      <w:r w:rsidR="003D4F86">
        <w:t>RPiExt</w:t>
      </w:r>
      <w:r>
        <w:t xml:space="preserve"> circuit. </w:t>
      </w:r>
    </w:p>
    <w:p w14:paraId="1EF6E35B" w14:textId="77777777" w:rsidR="0063585E" w:rsidRDefault="00E832C7">
      <w:pPr>
        <w:pStyle w:val="Heading2"/>
      </w:pPr>
      <w:bookmarkStart w:id="9" w:name="_Toc456598589"/>
      <w:bookmarkStart w:id="10" w:name="_Toc456600920"/>
      <w:bookmarkStart w:id="11" w:name="_Toc93483447"/>
      <w:r>
        <w:t>Definitions, Acronyms, and Abbreviations</w:t>
      </w:r>
      <w:bookmarkEnd w:id="9"/>
      <w:bookmarkEnd w:id="10"/>
      <w:bookmarkEnd w:id="11"/>
    </w:p>
    <w:p w14:paraId="4A8C5C98" w14:textId="77777777" w:rsidR="00074C2B" w:rsidRDefault="00074C2B" w:rsidP="00F93A6A">
      <w:pPr>
        <w:pStyle w:val="BodyText"/>
      </w:pPr>
    </w:p>
    <w:p w14:paraId="1737D8C8" w14:textId="2F9216BC" w:rsidR="00F93A6A" w:rsidRPr="00F93A6A" w:rsidRDefault="003D4F86" w:rsidP="00F93A6A">
      <w:pPr>
        <w:pStyle w:val="BodyText"/>
      </w:pPr>
      <w:r>
        <w:t>RPiExtension</w:t>
      </w:r>
      <w:r w:rsidR="00F93A6A">
        <w:t xml:space="preserve">: Synchronization Box. A unified hardware platform for </w:t>
      </w:r>
      <w:r w:rsidR="00074C2B">
        <w:t>radiology scanner.</w:t>
      </w:r>
    </w:p>
    <w:p w14:paraId="53B41B17" w14:textId="77777777" w:rsidR="0063585E" w:rsidRDefault="00E832C7">
      <w:pPr>
        <w:pStyle w:val="Heading2"/>
      </w:pPr>
      <w:bookmarkStart w:id="12" w:name="_Toc456598590"/>
      <w:bookmarkStart w:id="13" w:name="_Toc456600921"/>
      <w:bookmarkStart w:id="14" w:name="_Toc93483448"/>
      <w:r>
        <w:t>References</w:t>
      </w:r>
      <w:bookmarkEnd w:id="12"/>
      <w:bookmarkEnd w:id="13"/>
      <w:bookmarkEnd w:id="14"/>
    </w:p>
    <w:p w14:paraId="3673C603" w14:textId="77777777" w:rsidR="00074C2B" w:rsidRDefault="00074C2B" w:rsidP="00074C2B">
      <w:pPr>
        <w:pStyle w:val="BodyText"/>
        <w:rPr>
          <w:rFonts w:ascii="Arial" w:hAnsi="Arial" w:cs="Arial"/>
          <w:color w:val="333333"/>
          <w:shd w:val="clear" w:color="auto" w:fill="FFFFFF"/>
        </w:rPr>
      </w:pPr>
    </w:p>
    <w:p w14:paraId="4AA9F8EE" w14:textId="77777777" w:rsidR="00915B25" w:rsidRPr="00815568" w:rsidRDefault="00915B25" w:rsidP="00915B25">
      <w:pPr>
        <w:pStyle w:val="BodyText"/>
      </w:pPr>
      <w:r>
        <w:rPr>
          <w:rFonts w:ascii="Arial" w:hAnsi="Arial" w:cs="Arial"/>
          <w:color w:val="333333"/>
          <w:shd w:val="clear" w:color="auto" w:fill="FFFFFF"/>
        </w:rPr>
        <w:t xml:space="preserve">Board datasheet: </w:t>
      </w:r>
    </w:p>
    <w:p w14:paraId="75BFA0B8" w14:textId="77777777" w:rsidR="00915B25" w:rsidRDefault="00915B25" w:rsidP="00915B25">
      <w:pPr>
        <w:pStyle w:val="BodyText"/>
        <w:rPr>
          <w:rFonts w:ascii="Arial" w:hAnsi="Arial" w:cs="Arial"/>
          <w:color w:val="333333"/>
          <w:shd w:val="clear" w:color="auto" w:fill="FFFFFF"/>
        </w:rPr>
      </w:pPr>
      <w:r w:rsidRPr="00936207">
        <w:rPr>
          <w:rFonts w:ascii="Arial" w:hAnsi="Arial" w:cs="Arial"/>
          <w:color w:val="333333"/>
          <w:shd w:val="clear" w:color="auto" w:fill="FFFFFF"/>
        </w:rPr>
        <w:t>https://datasheets.raspberrypi.com/cm4io/cm4io-datasheet.pdf</w:t>
      </w:r>
    </w:p>
    <w:p w14:paraId="78C8D329" w14:textId="77777777" w:rsidR="00074C2B" w:rsidRPr="00074C2B" w:rsidRDefault="00074C2B" w:rsidP="00074C2B">
      <w:pPr>
        <w:pStyle w:val="BodyText"/>
      </w:pPr>
    </w:p>
    <w:p w14:paraId="30B16986" w14:textId="77777777" w:rsidR="0063585E" w:rsidRDefault="00E832C7">
      <w:pPr>
        <w:pStyle w:val="Heading2"/>
      </w:pPr>
      <w:bookmarkStart w:id="15" w:name="_Toc456598591"/>
      <w:bookmarkStart w:id="16" w:name="_Toc456600922"/>
      <w:bookmarkStart w:id="17" w:name="_Toc93483449"/>
      <w:r>
        <w:t>Overview</w:t>
      </w:r>
      <w:bookmarkEnd w:id="15"/>
      <w:bookmarkEnd w:id="16"/>
      <w:bookmarkEnd w:id="17"/>
    </w:p>
    <w:p w14:paraId="26BCBD60" w14:textId="77777777" w:rsidR="00074C2B" w:rsidRDefault="00074C2B" w:rsidP="00074C2B">
      <w:pPr>
        <w:pStyle w:val="BodyText"/>
      </w:pPr>
    </w:p>
    <w:p w14:paraId="5C3F0FAF" w14:textId="24212608" w:rsidR="00074C2B" w:rsidRPr="00074C2B" w:rsidRDefault="00074C2B" w:rsidP="00074C2B">
      <w:pPr>
        <w:pStyle w:val="BodyText"/>
      </w:pPr>
      <w:r>
        <w:t>In the following the iteration plan, including timelines, resources and budget are discussed.</w:t>
      </w:r>
    </w:p>
    <w:p w14:paraId="6701FE10" w14:textId="77777777" w:rsidR="0063585E" w:rsidRDefault="00E832C7">
      <w:pPr>
        <w:pStyle w:val="Heading1"/>
        <w:rPr>
          <w:b w:val="0"/>
        </w:rPr>
      </w:pPr>
      <w:bookmarkStart w:id="18" w:name="_Toc93483450"/>
      <w:r>
        <w:t>Plan</w:t>
      </w:r>
      <w:bookmarkEnd w:id="18"/>
    </w:p>
    <w:p w14:paraId="414A2AB3" w14:textId="7E9B5274" w:rsidR="00074C2B" w:rsidRDefault="00074C2B" w:rsidP="00074C2B">
      <w:pPr>
        <w:pStyle w:val="BodyText"/>
      </w:pPr>
    </w:p>
    <w:p w14:paraId="779318CD" w14:textId="17BD3F1B" w:rsidR="008F6BE0" w:rsidRDefault="00DD6531" w:rsidP="00074C2B">
      <w:pPr>
        <w:pStyle w:val="BodyText"/>
      </w:pPr>
      <w:r>
        <w:t xml:space="preserve">The hardware architecture is </w:t>
      </w:r>
      <w:r w:rsidR="00915B25">
        <w:t>a single board with HDMI, USB, LAN, MicroSD sockets. These sockets are supported by protection and data transceivers.</w:t>
      </w:r>
      <w:r w:rsidR="00074C2B">
        <w:t xml:space="preserve"> </w:t>
      </w:r>
    </w:p>
    <w:p w14:paraId="7C23001C" w14:textId="77777777" w:rsidR="004C0E21" w:rsidRDefault="004C0E21" w:rsidP="00074C2B">
      <w:pPr>
        <w:pStyle w:val="BodyText"/>
      </w:pPr>
    </w:p>
    <w:tbl>
      <w:tblPr>
        <w:tblW w:w="0" w:type="auto"/>
        <w:tblInd w:w="1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3"/>
        <w:gridCol w:w="2342"/>
        <w:gridCol w:w="2341"/>
      </w:tblGrid>
      <w:tr w:rsidR="00E832C7" w14:paraId="409C1536" w14:textId="77777777" w:rsidTr="00E832C7"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6B2C78B" w14:textId="77777777" w:rsidR="004C0E21" w:rsidRDefault="004C0E21" w:rsidP="00E832C7">
            <w:pPr>
              <w:pStyle w:val="TableHead"/>
              <w:jc w:val="center"/>
            </w:pPr>
            <w:r>
              <w:t>Activity</w:t>
            </w: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9DFAD6" w14:textId="77777777" w:rsidR="004C0E21" w:rsidRDefault="004C0E21" w:rsidP="00E832C7">
            <w:pPr>
              <w:pStyle w:val="TableHead"/>
              <w:jc w:val="center"/>
            </w:pPr>
            <w:r>
              <w:t>Start Date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ACA753" w14:textId="77777777" w:rsidR="004C0E21" w:rsidRDefault="004C0E21" w:rsidP="00E832C7">
            <w:pPr>
              <w:pStyle w:val="TableHead"/>
              <w:jc w:val="center"/>
            </w:pPr>
            <w:r>
              <w:t>End date</w:t>
            </w:r>
          </w:p>
        </w:tc>
      </w:tr>
      <w:tr w:rsidR="00E832C7" w14:paraId="336F94F0" w14:textId="77777777" w:rsidTr="00915B25"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E68E69" w14:textId="77777777" w:rsidR="004C0E21" w:rsidRPr="004402DD" w:rsidRDefault="004C0E21" w:rsidP="00E832C7">
            <w:pPr>
              <w:pStyle w:val="TableText0"/>
              <w:jc w:val="center"/>
            </w:pPr>
            <w:r>
              <w:t>Design and implement  microcontroller board</w:t>
            </w:r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F22B29" w14:textId="2D6782FD" w:rsidR="004C0E21" w:rsidRPr="004402DD" w:rsidRDefault="00915B25" w:rsidP="00E832C7">
            <w:pPr>
              <w:pStyle w:val="TableText0"/>
              <w:jc w:val="center"/>
            </w:pPr>
            <w:r>
              <w:t>22</w:t>
            </w:r>
            <w:r w:rsidR="004C0E21" w:rsidRPr="004402DD">
              <w:t xml:space="preserve"> </w:t>
            </w:r>
            <w:r>
              <w:t>Nov</w:t>
            </w:r>
            <w:r w:rsidR="004C0E21" w:rsidRPr="004402DD">
              <w:t xml:space="preserve"> 2021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6E95A4" w14:textId="61DF0183" w:rsidR="004C0E21" w:rsidRPr="004402DD" w:rsidRDefault="00915B25" w:rsidP="00E832C7">
            <w:pPr>
              <w:pStyle w:val="TableText0"/>
              <w:jc w:val="center"/>
            </w:pPr>
            <w:r>
              <w:t>29</w:t>
            </w:r>
            <w:r w:rsidR="004C0E21" w:rsidRPr="004402DD">
              <w:t xml:space="preserve"> </w:t>
            </w:r>
            <w:r>
              <w:t>Nov</w:t>
            </w:r>
            <w:r w:rsidR="004C0E21" w:rsidRPr="004402DD">
              <w:t xml:space="preserve"> 202</w:t>
            </w:r>
            <w:r w:rsidR="004C0E21">
              <w:t>1</w:t>
            </w:r>
          </w:p>
        </w:tc>
      </w:tr>
    </w:tbl>
    <w:p w14:paraId="4430CEF8" w14:textId="1F8430D8" w:rsidR="00F02383" w:rsidRPr="00074C2B" w:rsidRDefault="00F02383" w:rsidP="00074C2B">
      <w:pPr>
        <w:pStyle w:val="BodyText"/>
      </w:pPr>
    </w:p>
    <w:p w14:paraId="11702331" w14:textId="77777777" w:rsidR="0063585E" w:rsidRDefault="00E832C7">
      <w:pPr>
        <w:pStyle w:val="Heading1"/>
        <w:rPr>
          <w:b w:val="0"/>
        </w:rPr>
      </w:pPr>
      <w:bookmarkStart w:id="19" w:name="_Toc93483451"/>
      <w:r>
        <w:t>Resources</w:t>
      </w:r>
      <w:bookmarkEnd w:id="19"/>
    </w:p>
    <w:p w14:paraId="66E40C17" w14:textId="77777777" w:rsidR="00597361" w:rsidRDefault="00597361" w:rsidP="00597361">
      <w:pPr>
        <w:pStyle w:val="BodyText"/>
        <w:ind w:left="0"/>
      </w:pPr>
    </w:p>
    <w:p w14:paraId="49EE5951" w14:textId="2FE1075B" w:rsidR="004C0E21" w:rsidRDefault="00597361" w:rsidP="00597361">
      <w:pPr>
        <w:pStyle w:val="BodyText"/>
        <w:ind w:left="0"/>
      </w:pPr>
      <w:r>
        <w:t>For the first iteration:</w:t>
      </w:r>
    </w:p>
    <w:p w14:paraId="090E6A67" w14:textId="58C1F0CD" w:rsidR="00597361" w:rsidRDefault="00597361" w:rsidP="00597361">
      <w:pPr>
        <w:pStyle w:val="BodyText"/>
        <w:numPr>
          <w:ilvl w:val="0"/>
          <w:numId w:val="22"/>
        </w:numPr>
      </w:pPr>
      <w:r>
        <w:t xml:space="preserve">Staffing resources: </w:t>
      </w:r>
      <w:r w:rsidR="00915B25">
        <w:t>One</w:t>
      </w:r>
      <w:r>
        <w:t xml:space="preserve"> electronic engineer</w:t>
      </w:r>
    </w:p>
    <w:p w14:paraId="09149B9B" w14:textId="54718A5E" w:rsidR="00597361" w:rsidRDefault="00597361" w:rsidP="00597361">
      <w:pPr>
        <w:pStyle w:val="BodyText"/>
        <w:numPr>
          <w:ilvl w:val="0"/>
          <w:numId w:val="22"/>
        </w:numPr>
      </w:pPr>
      <w:r>
        <w:t xml:space="preserve">Financial resource: </w:t>
      </w:r>
      <w:r w:rsidR="00915B25">
        <w:t>2</w:t>
      </w:r>
      <w:r>
        <w:t xml:space="preserve">000 USD </w:t>
      </w:r>
    </w:p>
    <w:p w14:paraId="428A33CE" w14:textId="41C25F29" w:rsidR="00597361" w:rsidRDefault="00597361" w:rsidP="00597361">
      <w:pPr>
        <w:pStyle w:val="BodyText"/>
        <w:numPr>
          <w:ilvl w:val="0"/>
          <w:numId w:val="22"/>
        </w:numPr>
      </w:pPr>
      <w:r>
        <w:lastRenderedPageBreak/>
        <w:t>Equipment and Facility:  benchtop power source, oscilloscope, bill of materials used in circuit design.</w:t>
      </w:r>
    </w:p>
    <w:p w14:paraId="1166CD5C" w14:textId="77777777" w:rsidR="00597361" w:rsidRPr="004C0E21" w:rsidRDefault="00597361" w:rsidP="00597361">
      <w:pPr>
        <w:pStyle w:val="BodyText"/>
        <w:ind w:left="0"/>
      </w:pPr>
    </w:p>
    <w:p w14:paraId="59236E02" w14:textId="77777777" w:rsidR="0063585E" w:rsidRDefault="00E832C7">
      <w:pPr>
        <w:pStyle w:val="Heading1"/>
        <w:rPr>
          <w:b w:val="0"/>
        </w:rPr>
      </w:pPr>
      <w:bookmarkStart w:id="20" w:name="_Toc93483452"/>
      <w:r>
        <w:t>Evaluation Criteria</w:t>
      </w:r>
      <w:bookmarkEnd w:id="20"/>
    </w:p>
    <w:p w14:paraId="5D27F260" w14:textId="77777777" w:rsidR="00597361" w:rsidRDefault="00597361" w:rsidP="00597361">
      <w:pPr>
        <w:pStyle w:val="BodyText"/>
      </w:pPr>
    </w:p>
    <w:p w14:paraId="17156C85" w14:textId="1B0B735C" w:rsidR="00597361" w:rsidRPr="00597361" w:rsidRDefault="00915B25" w:rsidP="00597361">
      <w:pPr>
        <w:pStyle w:val="BodyText"/>
      </w:pPr>
      <w:r>
        <w:t xml:space="preserve">The dimensions must fit into the designed housing. </w:t>
      </w:r>
      <w:r w:rsidR="00597361">
        <w:t>The CE and EMC standards must be passed. Also, medical software grades compatibility is required.</w:t>
      </w:r>
    </w:p>
    <w:sectPr w:rsidR="00597361" w:rsidRPr="0059736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52BA0" w14:textId="77777777" w:rsidR="0034582B" w:rsidRDefault="0034582B">
      <w:pPr>
        <w:spacing w:line="240" w:lineRule="auto"/>
      </w:pPr>
      <w:r>
        <w:separator/>
      </w:r>
    </w:p>
  </w:endnote>
  <w:endnote w:type="continuationSeparator" w:id="0">
    <w:p w14:paraId="41DDEA65" w14:textId="77777777" w:rsidR="0034582B" w:rsidRDefault="003458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vaNeue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36FCF" w14:textId="77777777" w:rsidR="0063585E" w:rsidRDefault="00E832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B51916" w14:textId="77777777" w:rsidR="0063585E" w:rsidRDefault="006358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3585E" w14:paraId="2AF8102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939CBF" w14:textId="77777777" w:rsidR="0063585E" w:rsidRDefault="00E832C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F11DE1" w14:textId="0DD5FF59" w:rsidR="0063585E" w:rsidRDefault="00E832C7">
          <w:pPr>
            <w:jc w:val="center"/>
          </w:pPr>
          <w:r>
            <w:sym w:font="Symbol" w:char="F0D3"/>
          </w:r>
          <w:fldSimple w:instr=" DOCPROPERTY &quot;Company&quot;  \* MERGEFORMAT ">
            <w:r w:rsidR="00036307">
              <w:t>MatiSoftTech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D4F86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14406B" w14:textId="77777777" w:rsidR="0063585E" w:rsidRDefault="00E832C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98F91DE" w14:textId="77777777" w:rsidR="0063585E" w:rsidRDefault="006358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4EEC7" w14:textId="77777777" w:rsidR="0063585E" w:rsidRDefault="00635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EAA74" w14:textId="77777777" w:rsidR="0034582B" w:rsidRDefault="0034582B">
      <w:pPr>
        <w:spacing w:line="240" w:lineRule="auto"/>
      </w:pPr>
      <w:r>
        <w:separator/>
      </w:r>
    </w:p>
  </w:footnote>
  <w:footnote w:type="continuationSeparator" w:id="0">
    <w:p w14:paraId="77D8D536" w14:textId="77777777" w:rsidR="0034582B" w:rsidRDefault="003458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2E258" w14:textId="77777777" w:rsidR="0063585E" w:rsidRDefault="0063585E">
    <w:pPr>
      <w:rPr>
        <w:sz w:val="24"/>
      </w:rPr>
    </w:pPr>
  </w:p>
  <w:p w14:paraId="2511F607" w14:textId="77777777" w:rsidR="0063585E" w:rsidRDefault="0063585E">
    <w:pPr>
      <w:pBdr>
        <w:top w:val="single" w:sz="6" w:space="1" w:color="auto"/>
      </w:pBdr>
      <w:rPr>
        <w:sz w:val="24"/>
      </w:rPr>
    </w:pPr>
  </w:p>
  <w:p w14:paraId="3D183CE4" w14:textId="342BAA9F" w:rsidR="0063585E" w:rsidRDefault="00E832C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36307">
      <w:rPr>
        <w:rFonts w:ascii="Arial" w:hAnsi="Arial"/>
        <w:b/>
        <w:sz w:val="36"/>
      </w:rPr>
      <w:t>MatiSoftTech</w:t>
    </w:r>
    <w:r>
      <w:rPr>
        <w:rFonts w:ascii="Arial" w:hAnsi="Arial"/>
        <w:b/>
        <w:sz w:val="36"/>
      </w:rPr>
      <w:fldChar w:fldCharType="end"/>
    </w:r>
  </w:p>
  <w:p w14:paraId="65E4C234" w14:textId="77777777" w:rsidR="0063585E" w:rsidRDefault="0063585E">
    <w:pPr>
      <w:pBdr>
        <w:bottom w:val="single" w:sz="6" w:space="1" w:color="auto"/>
      </w:pBdr>
      <w:jc w:val="right"/>
      <w:rPr>
        <w:sz w:val="24"/>
      </w:rPr>
    </w:pPr>
  </w:p>
  <w:p w14:paraId="13FB3AC1" w14:textId="77777777" w:rsidR="0063585E" w:rsidRDefault="00635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3585E" w14:paraId="58B56252" w14:textId="77777777">
      <w:tc>
        <w:tcPr>
          <w:tcW w:w="6379" w:type="dxa"/>
        </w:tcPr>
        <w:p w14:paraId="580E537F" w14:textId="609A21A9" w:rsidR="0063585E" w:rsidRDefault="003D4F86">
          <w:r>
            <w:t>RPiExt</w:t>
          </w:r>
        </w:p>
      </w:tc>
      <w:tc>
        <w:tcPr>
          <w:tcW w:w="3179" w:type="dxa"/>
        </w:tcPr>
        <w:p w14:paraId="38A623BA" w14:textId="77777777" w:rsidR="0063585E" w:rsidRDefault="00E832C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3585E" w14:paraId="780A8F87" w14:textId="77777777">
      <w:tc>
        <w:tcPr>
          <w:tcW w:w="6379" w:type="dxa"/>
        </w:tcPr>
        <w:p w14:paraId="4189D621" w14:textId="77777777" w:rsidR="0063585E" w:rsidRDefault="00E832C7">
          <w:fldSimple w:instr=" TITLE  \* MERGEFORMAT ">
            <w:r w:rsidR="00036307">
              <w:t>Iteration Plan</w:t>
            </w:r>
          </w:fldSimple>
        </w:p>
      </w:tc>
      <w:tc>
        <w:tcPr>
          <w:tcW w:w="3179" w:type="dxa"/>
        </w:tcPr>
        <w:p w14:paraId="5FE890DE" w14:textId="71EE76F1" w:rsidR="0063585E" w:rsidRDefault="00E832C7">
          <w:r>
            <w:t xml:space="preserve">  Date:  </w:t>
          </w:r>
          <w:r w:rsidR="003D4F86">
            <w:t>24</w:t>
          </w:r>
          <w:r>
            <w:t>/</w:t>
          </w:r>
          <w:r w:rsidR="003D4F86">
            <w:rPr>
              <w:sz w:val="18"/>
              <w:szCs w:val="18"/>
            </w:rPr>
            <w:t>Oct</w:t>
          </w:r>
          <w:r>
            <w:t>/</w:t>
          </w:r>
          <w:r w:rsidR="00036307">
            <w:t>21</w:t>
          </w:r>
        </w:p>
      </w:tc>
    </w:tr>
    <w:tr w:rsidR="0063585E" w14:paraId="2126FFE1" w14:textId="77777777">
      <w:tc>
        <w:tcPr>
          <w:tcW w:w="9558" w:type="dxa"/>
          <w:gridSpan w:val="2"/>
        </w:tcPr>
        <w:p w14:paraId="48312A0D" w14:textId="5A9BAED2" w:rsidR="0063585E" w:rsidRDefault="00036307">
          <w:r>
            <w:t>ITR_PLN</w:t>
          </w:r>
        </w:p>
      </w:tc>
    </w:tr>
  </w:tbl>
  <w:p w14:paraId="70331554" w14:textId="77777777" w:rsidR="0063585E" w:rsidRDefault="00635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866DE" w14:textId="77777777" w:rsidR="0063585E" w:rsidRDefault="00635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DE1DB9"/>
    <w:multiLevelType w:val="hybridMultilevel"/>
    <w:tmpl w:val="0F98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B062C"/>
    <w:multiLevelType w:val="hybridMultilevel"/>
    <w:tmpl w:val="EFA4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8A93388"/>
    <w:multiLevelType w:val="multilevel"/>
    <w:tmpl w:val="274E2E0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194E7A"/>
    <w:multiLevelType w:val="hybridMultilevel"/>
    <w:tmpl w:val="BDD4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8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4"/>
  </w:num>
  <w:num w:numId="16">
    <w:abstractNumId w:val="20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19"/>
  </w:num>
  <w:num w:numId="22">
    <w:abstractNumId w:val="6"/>
  </w:num>
  <w:num w:numId="23">
    <w:abstractNumId w:val="5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6307"/>
    <w:rsid w:val="00036307"/>
    <w:rsid w:val="00074C2B"/>
    <w:rsid w:val="002439E0"/>
    <w:rsid w:val="0034582B"/>
    <w:rsid w:val="003D4F86"/>
    <w:rsid w:val="004C0E21"/>
    <w:rsid w:val="00597361"/>
    <w:rsid w:val="0063585E"/>
    <w:rsid w:val="008F6BE0"/>
    <w:rsid w:val="00915B25"/>
    <w:rsid w:val="00A03576"/>
    <w:rsid w:val="00DD6531"/>
    <w:rsid w:val="00E57AEC"/>
    <w:rsid w:val="00E832C7"/>
    <w:rsid w:val="00F02383"/>
    <w:rsid w:val="00F9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E81902"/>
  <w15:chartTrackingRefBased/>
  <w15:docId w15:val="{7E119481-4938-46DE-834B-E6FC2F40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074C2B"/>
  </w:style>
  <w:style w:type="character" w:styleId="Emphasis">
    <w:name w:val="Emphasis"/>
    <w:uiPriority w:val="20"/>
    <w:qFormat/>
    <w:rsid w:val="00074C2B"/>
    <w:rPr>
      <w:i/>
      <w:iCs/>
    </w:rPr>
  </w:style>
  <w:style w:type="paragraph" w:customStyle="1" w:styleId="TableText0">
    <w:name w:val="Table Text"/>
    <w:qFormat/>
    <w:rsid w:val="004C0E21"/>
    <w:pPr>
      <w:spacing w:before="160" w:after="160" w:line="360" w:lineRule="auto"/>
      <w:contextualSpacing/>
    </w:pPr>
    <w:rPr>
      <w:rFonts w:ascii="HelvetivaNeue Condensed" w:hAnsi="HelvetivaNeue Condensed"/>
      <w:sz w:val="22"/>
    </w:rPr>
  </w:style>
  <w:style w:type="paragraph" w:customStyle="1" w:styleId="TableHead">
    <w:name w:val="Table Head"/>
    <w:next w:val="Normal"/>
    <w:rsid w:val="004C0E21"/>
    <w:pPr>
      <w:keepNext/>
      <w:spacing w:before="60" w:after="60"/>
    </w:pPr>
    <w:rPr>
      <w:rFonts w:ascii="HelvetivaNeue Condensed" w:hAnsi="HelvetivaNeue Condensed"/>
      <w:b/>
      <w:sz w:val="22"/>
    </w:rPr>
  </w:style>
  <w:style w:type="table" w:styleId="TableGrid">
    <w:name w:val="Table Grid"/>
    <w:basedOn w:val="TableNormal"/>
    <w:rsid w:val="004C0E21"/>
    <w:pPr>
      <w:spacing w:after="120"/>
    </w:pPr>
    <w:rPr>
      <w:rFonts w:ascii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tay\Downloads\rup_itpln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 (1).dot</Template>
  <TotalTime>91</TotalTime>
  <Pages>5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Altay Brusan</dc:creator>
  <cp:keywords/>
  <dc:description/>
  <cp:lastModifiedBy>Altay Brusan</cp:lastModifiedBy>
  <cp:revision>3</cp:revision>
  <cp:lastPrinted>1899-12-31T22:00:00Z</cp:lastPrinted>
  <dcterms:created xsi:type="dcterms:W3CDTF">2022-01-19T07:12:00Z</dcterms:created>
  <dcterms:modified xsi:type="dcterms:W3CDTF">2022-01-24T08:45:00Z</dcterms:modified>
</cp:coreProperties>
</file>